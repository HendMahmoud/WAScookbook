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EA1" w:rsidRPr="006C1A85" w:rsidRDefault="00606EA1" w:rsidP="006C1A85">
      <w:pPr>
        <w:pStyle w:val="Heading1"/>
      </w:pPr>
      <w:r w:rsidRPr="006C1A85">
        <w:t xml:space="preserve">Purpose: </w:t>
      </w:r>
    </w:p>
    <w:p w:rsidR="00606EA1" w:rsidRPr="00606EA1" w:rsidRDefault="00606EA1" w:rsidP="00606EA1">
      <w:pPr>
        <w:rPr>
          <w:sz w:val="24"/>
        </w:rPr>
      </w:pPr>
      <w:r w:rsidRPr="00606EA1">
        <w:rPr>
          <w:sz w:val="24"/>
        </w:rPr>
        <w:tab/>
      </w:r>
      <w:r w:rsidRPr="00606EA1">
        <w:rPr>
          <w:sz w:val="24"/>
        </w:rPr>
        <w:tab/>
        <w:t xml:space="preserve">This cookbook </w:t>
      </w:r>
      <w:proofErr w:type="gramStart"/>
      <w:r w:rsidRPr="00606EA1">
        <w:rPr>
          <w:sz w:val="24"/>
        </w:rPr>
        <w:t>is used</w:t>
      </w:r>
      <w:proofErr w:type="gramEnd"/>
      <w:r w:rsidRPr="00606EA1">
        <w:rPr>
          <w:sz w:val="24"/>
        </w:rPr>
        <w:t xml:space="preserve"> to install Installation manager, </w:t>
      </w:r>
      <w:proofErr w:type="spellStart"/>
      <w:r w:rsidRPr="00606EA1">
        <w:rPr>
          <w:sz w:val="24"/>
        </w:rPr>
        <w:t>Websphere</w:t>
      </w:r>
      <w:proofErr w:type="spellEnd"/>
      <w:r w:rsidRPr="00606EA1">
        <w:rPr>
          <w:sz w:val="24"/>
        </w:rPr>
        <w:t xml:space="preserve"> and create </w:t>
      </w:r>
      <w:proofErr w:type="spellStart"/>
      <w:r w:rsidRPr="00606EA1">
        <w:rPr>
          <w:sz w:val="24"/>
        </w:rPr>
        <w:t>Websphere's</w:t>
      </w:r>
      <w:proofErr w:type="spellEnd"/>
      <w:r w:rsidRPr="00606EA1">
        <w:rPr>
          <w:sz w:val="24"/>
        </w:rPr>
        <w:t xml:space="preserve"> profile. </w:t>
      </w:r>
      <w:bookmarkStart w:id="0" w:name="_GoBack"/>
      <w:bookmarkEnd w:id="0"/>
    </w:p>
    <w:p w:rsidR="00606EA1" w:rsidRPr="00606EA1" w:rsidRDefault="00606EA1" w:rsidP="00606EA1">
      <w:pPr>
        <w:rPr>
          <w:sz w:val="24"/>
        </w:rPr>
      </w:pPr>
    </w:p>
    <w:p w:rsidR="00606EA1" w:rsidRPr="00606EA1" w:rsidRDefault="00606EA1" w:rsidP="006C1A85">
      <w:pPr>
        <w:pStyle w:val="Heading1"/>
      </w:pPr>
      <w:r w:rsidRPr="00606EA1">
        <w:t>To run:</w:t>
      </w:r>
    </w:p>
    <w:p w:rsidR="00606EA1" w:rsidRPr="008B4128" w:rsidRDefault="00606EA1" w:rsidP="008B4128">
      <w:pPr>
        <w:pStyle w:val="ListParagraph"/>
        <w:numPr>
          <w:ilvl w:val="0"/>
          <w:numId w:val="10"/>
        </w:numPr>
        <w:rPr>
          <w:sz w:val="24"/>
        </w:rPr>
      </w:pPr>
      <w:r w:rsidRPr="008B4128">
        <w:rPr>
          <w:sz w:val="24"/>
        </w:rPr>
        <w:t>You must be at cookbook's location</w:t>
      </w:r>
    </w:p>
    <w:p w:rsidR="00606EA1" w:rsidRPr="008B4128" w:rsidRDefault="00606EA1" w:rsidP="008B4128">
      <w:pPr>
        <w:pStyle w:val="ListParagraph"/>
        <w:numPr>
          <w:ilvl w:val="0"/>
          <w:numId w:val="10"/>
        </w:numPr>
        <w:rPr>
          <w:sz w:val="24"/>
        </w:rPr>
      </w:pPr>
      <w:r w:rsidRPr="008B4128">
        <w:rPr>
          <w:sz w:val="24"/>
        </w:rPr>
        <w:t xml:space="preserve">run this command in shell </w:t>
      </w:r>
    </w:p>
    <w:p w:rsidR="00606EA1" w:rsidRPr="00606EA1" w:rsidRDefault="00606EA1" w:rsidP="008B4128">
      <w:pPr>
        <w:rPr>
          <w:sz w:val="24"/>
        </w:rPr>
      </w:pPr>
      <w:r w:rsidRPr="00606EA1">
        <w:rPr>
          <w:sz w:val="24"/>
        </w:rPr>
        <w:tab/>
      </w:r>
      <w:proofErr w:type="gramStart"/>
      <w:r w:rsidRPr="008B4128">
        <w:rPr>
          <w:sz w:val="24"/>
          <w:shd w:val="clear" w:color="auto" w:fill="D9D9D9" w:themeFill="background1" w:themeFillShade="D9"/>
        </w:rPr>
        <w:t>chef-client</w:t>
      </w:r>
      <w:proofErr w:type="gramEnd"/>
      <w:r w:rsidRPr="008B4128">
        <w:rPr>
          <w:sz w:val="24"/>
          <w:shd w:val="clear" w:color="auto" w:fill="D9D9D9" w:themeFill="background1" w:themeFillShade="D9"/>
        </w:rPr>
        <w:t xml:space="preserve"> --local-mode --</w:t>
      </w:r>
      <w:proofErr w:type="spellStart"/>
      <w:r w:rsidRPr="008B4128">
        <w:rPr>
          <w:sz w:val="24"/>
          <w:shd w:val="clear" w:color="auto" w:fill="D9D9D9" w:themeFill="background1" w:themeFillShade="D9"/>
        </w:rPr>
        <w:t>runlist</w:t>
      </w:r>
      <w:proofErr w:type="spellEnd"/>
      <w:r w:rsidRPr="008B4128">
        <w:rPr>
          <w:sz w:val="24"/>
          <w:shd w:val="clear" w:color="auto" w:fill="D9D9D9" w:themeFill="background1" w:themeFillShade="D9"/>
        </w:rPr>
        <w:t xml:space="preserve"> 'recipe[was]'</w:t>
      </w:r>
    </w:p>
    <w:p w:rsidR="00606EA1" w:rsidRPr="00606EA1" w:rsidRDefault="00606EA1" w:rsidP="00606EA1">
      <w:pPr>
        <w:rPr>
          <w:sz w:val="24"/>
        </w:rPr>
      </w:pPr>
    </w:p>
    <w:p w:rsidR="00606EA1" w:rsidRPr="00606EA1" w:rsidRDefault="00606EA1" w:rsidP="006C1A85">
      <w:pPr>
        <w:pStyle w:val="Heading1"/>
      </w:pPr>
      <w:r w:rsidRPr="00606EA1">
        <w:t xml:space="preserve">Recipes: </w:t>
      </w:r>
    </w:p>
    <w:p w:rsidR="00606EA1" w:rsidRPr="00606EA1" w:rsidRDefault="00606EA1" w:rsidP="00346E3E">
      <w:pPr>
        <w:pStyle w:val="Heading3"/>
      </w:pPr>
      <w:r w:rsidRPr="00606EA1">
        <w:tab/>
      </w:r>
      <w:proofErr w:type="gramStart"/>
      <w:r w:rsidR="00346E3E">
        <w:t>d</w:t>
      </w:r>
      <w:r w:rsidR="00346E3E" w:rsidRPr="00606EA1">
        <w:t>efault</w:t>
      </w:r>
      <w:proofErr w:type="gramEnd"/>
      <w:r w:rsidRPr="00606EA1">
        <w:t xml:space="preserve">: </w:t>
      </w:r>
    </w:p>
    <w:p w:rsidR="00606EA1" w:rsidRPr="00606EA1" w:rsidRDefault="00606EA1" w:rsidP="00606EA1">
      <w:pPr>
        <w:rPr>
          <w:sz w:val="24"/>
        </w:rPr>
      </w:pPr>
      <w:r w:rsidRPr="00606EA1">
        <w:rPr>
          <w:sz w:val="24"/>
        </w:rPr>
        <w:tab/>
      </w:r>
      <w:r w:rsidRPr="00606EA1">
        <w:rPr>
          <w:sz w:val="24"/>
        </w:rPr>
        <w:tab/>
      </w:r>
      <w:r w:rsidR="00346E3E" w:rsidRPr="00606EA1">
        <w:rPr>
          <w:sz w:val="24"/>
        </w:rPr>
        <w:t>Check</w:t>
      </w:r>
      <w:r w:rsidR="00346E3E">
        <w:rPr>
          <w:sz w:val="24"/>
        </w:rPr>
        <w:t>s</w:t>
      </w:r>
      <w:r w:rsidRPr="00606EA1">
        <w:rPr>
          <w:sz w:val="24"/>
        </w:rPr>
        <w:t xml:space="preserve"> machine pre</w:t>
      </w:r>
      <w:r w:rsidR="00346E3E">
        <w:rPr>
          <w:sz w:val="24"/>
        </w:rPr>
        <w:t xml:space="preserve"> </w:t>
      </w:r>
      <w:r w:rsidRPr="00606EA1">
        <w:rPr>
          <w:sz w:val="24"/>
        </w:rPr>
        <w:t xml:space="preserve">requirements and include all recipes </w:t>
      </w:r>
    </w:p>
    <w:p w:rsidR="00606EA1" w:rsidRPr="00606EA1" w:rsidRDefault="00606EA1" w:rsidP="00346E3E">
      <w:pPr>
        <w:pStyle w:val="Heading3"/>
      </w:pPr>
      <w:r w:rsidRPr="00606EA1">
        <w:tab/>
      </w:r>
      <w:proofErr w:type="gramStart"/>
      <w:r w:rsidRPr="00606EA1">
        <w:t>unzip</w:t>
      </w:r>
      <w:proofErr w:type="gramEnd"/>
      <w:r w:rsidRPr="00606EA1">
        <w:t>:</w:t>
      </w:r>
    </w:p>
    <w:p w:rsidR="00606EA1" w:rsidRPr="00606EA1" w:rsidRDefault="00606EA1" w:rsidP="00606EA1">
      <w:pPr>
        <w:rPr>
          <w:sz w:val="24"/>
        </w:rPr>
      </w:pPr>
      <w:r w:rsidRPr="00606EA1">
        <w:rPr>
          <w:sz w:val="24"/>
        </w:rPr>
        <w:tab/>
      </w:r>
      <w:r w:rsidRPr="00606EA1">
        <w:rPr>
          <w:sz w:val="24"/>
        </w:rPr>
        <w:tab/>
      </w:r>
      <w:r w:rsidR="00346E3E" w:rsidRPr="00606EA1">
        <w:rPr>
          <w:sz w:val="24"/>
        </w:rPr>
        <w:t>Extract</w:t>
      </w:r>
      <w:r w:rsidR="00346E3E">
        <w:rPr>
          <w:sz w:val="24"/>
        </w:rPr>
        <w:t>s</w:t>
      </w:r>
      <w:r w:rsidRPr="00606EA1">
        <w:rPr>
          <w:sz w:val="24"/>
        </w:rPr>
        <w:t xml:space="preserve"> IM file and 3 parts of was </w:t>
      </w:r>
    </w:p>
    <w:p w:rsidR="00606EA1" w:rsidRPr="00606EA1" w:rsidRDefault="00606EA1" w:rsidP="00346E3E">
      <w:pPr>
        <w:pStyle w:val="Heading3"/>
      </w:pPr>
      <w:r w:rsidRPr="00606EA1">
        <w:tab/>
      </w:r>
      <w:proofErr w:type="spellStart"/>
      <w:proofErr w:type="gramStart"/>
      <w:r w:rsidRPr="00606EA1">
        <w:t>installIM</w:t>
      </w:r>
      <w:proofErr w:type="spellEnd"/>
      <w:proofErr w:type="gramEnd"/>
      <w:r w:rsidRPr="00606EA1">
        <w:t>:</w:t>
      </w:r>
    </w:p>
    <w:p w:rsidR="00606EA1" w:rsidRPr="00606EA1" w:rsidRDefault="00606EA1" w:rsidP="00606EA1">
      <w:pPr>
        <w:rPr>
          <w:sz w:val="24"/>
        </w:rPr>
      </w:pPr>
      <w:r w:rsidRPr="00606EA1">
        <w:rPr>
          <w:sz w:val="24"/>
        </w:rPr>
        <w:tab/>
      </w:r>
      <w:r w:rsidRPr="00606EA1">
        <w:rPr>
          <w:sz w:val="24"/>
        </w:rPr>
        <w:tab/>
      </w:r>
      <w:r w:rsidR="00346E3E" w:rsidRPr="00606EA1">
        <w:rPr>
          <w:sz w:val="24"/>
        </w:rPr>
        <w:t>Install</w:t>
      </w:r>
      <w:r w:rsidR="00346E3E">
        <w:rPr>
          <w:sz w:val="24"/>
        </w:rPr>
        <w:t>s</w:t>
      </w:r>
      <w:r w:rsidRPr="00606EA1">
        <w:rPr>
          <w:sz w:val="24"/>
        </w:rPr>
        <w:t xml:space="preserve"> installation manager</w:t>
      </w:r>
    </w:p>
    <w:p w:rsidR="00606EA1" w:rsidRPr="00606EA1" w:rsidRDefault="00606EA1" w:rsidP="00346E3E">
      <w:pPr>
        <w:pStyle w:val="Heading3"/>
      </w:pPr>
      <w:r w:rsidRPr="00606EA1">
        <w:tab/>
      </w:r>
      <w:proofErr w:type="spellStart"/>
      <w:proofErr w:type="gramStart"/>
      <w:r w:rsidRPr="00606EA1">
        <w:t>installWAS</w:t>
      </w:r>
      <w:proofErr w:type="spellEnd"/>
      <w:proofErr w:type="gramEnd"/>
      <w:r w:rsidRPr="00606EA1">
        <w:t>:</w:t>
      </w:r>
    </w:p>
    <w:p w:rsidR="00606EA1" w:rsidRPr="00606EA1" w:rsidRDefault="00606EA1" w:rsidP="00346E3E">
      <w:pPr>
        <w:rPr>
          <w:sz w:val="24"/>
        </w:rPr>
      </w:pPr>
      <w:r w:rsidRPr="00606EA1">
        <w:rPr>
          <w:sz w:val="24"/>
        </w:rPr>
        <w:tab/>
      </w:r>
      <w:r w:rsidRPr="00606EA1">
        <w:rPr>
          <w:sz w:val="24"/>
        </w:rPr>
        <w:tab/>
      </w:r>
      <w:r w:rsidR="00346E3E" w:rsidRPr="00606EA1">
        <w:rPr>
          <w:sz w:val="24"/>
        </w:rPr>
        <w:t>Install</w:t>
      </w:r>
      <w:r w:rsidR="00346E3E">
        <w:rPr>
          <w:sz w:val="24"/>
        </w:rPr>
        <w:t>s</w:t>
      </w:r>
      <w:r w:rsidRPr="00606EA1">
        <w:rPr>
          <w:sz w:val="24"/>
        </w:rPr>
        <w:t xml:space="preserve"> </w:t>
      </w:r>
      <w:proofErr w:type="spellStart"/>
      <w:r w:rsidR="00346E3E">
        <w:rPr>
          <w:sz w:val="24"/>
        </w:rPr>
        <w:t>Websphere</w:t>
      </w:r>
      <w:proofErr w:type="spellEnd"/>
      <w:r w:rsidR="00346E3E">
        <w:rPr>
          <w:sz w:val="24"/>
        </w:rPr>
        <w:t xml:space="preserve"> A</w:t>
      </w:r>
      <w:r w:rsidRPr="00606EA1">
        <w:rPr>
          <w:sz w:val="24"/>
        </w:rPr>
        <w:t xml:space="preserve">pplication </w:t>
      </w:r>
      <w:r w:rsidR="00346E3E">
        <w:rPr>
          <w:sz w:val="24"/>
        </w:rPr>
        <w:t>S</w:t>
      </w:r>
      <w:r w:rsidRPr="00606EA1">
        <w:rPr>
          <w:sz w:val="24"/>
        </w:rPr>
        <w:t>erver</w:t>
      </w:r>
    </w:p>
    <w:p w:rsidR="00606EA1" w:rsidRPr="00606EA1" w:rsidRDefault="00606EA1" w:rsidP="00346E3E">
      <w:pPr>
        <w:pStyle w:val="Heading3"/>
      </w:pPr>
      <w:r w:rsidRPr="00606EA1">
        <w:tab/>
      </w:r>
      <w:proofErr w:type="gramStart"/>
      <w:r w:rsidRPr="00606EA1">
        <w:t>profile</w:t>
      </w:r>
      <w:proofErr w:type="gramEnd"/>
      <w:r w:rsidRPr="00606EA1">
        <w:t>:</w:t>
      </w:r>
    </w:p>
    <w:p w:rsidR="00606EA1" w:rsidRPr="00606EA1" w:rsidRDefault="00606EA1" w:rsidP="00606EA1">
      <w:pPr>
        <w:rPr>
          <w:sz w:val="24"/>
        </w:rPr>
      </w:pPr>
      <w:r w:rsidRPr="00606EA1">
        <w:rPr>
          <w:sz w:val="24"/>
        </w:rPr>
        <w:tab/>
      </w:r>
      <w:r w:rsidRPr="00606EA1">
        <w:rPr>
          <w:sz w:val="24"/>
        </w:rPr>
        <w:tab/>
      </w:r>
      <w:r w:rsidR="00346E3E" w:rsidRPr="00606EA1">
        <w:rPr>
          <w:sz w:val="24"/>
        </w:rPr>
        <w:t>Create</w:t>
      </w:r>
      <w:r w:rsidR="00346E3E">
        <w:rPr>
          <w:sz w:val="24"/>
        </w:rPr>
        <w:t>s</w:t>
      </w:r>
      <w:r w:rsidRPr="00606EA1">
        <w:rPr>
          <w:sz w:val="24"/>
        </w:rPr>
        <w:t xml:space="preserve"> default profile</w:t>
      </w:r>
    </w:p>
    <w:p w:rsidR="00CE40DA" w:rsidRDefault="00CE40DA">
      <w:pPr>
        <w:rPr>
          <w:rFonts w:asciiTheme="majorHAnsi" w:eastAsiaTheme="majorEastAsia" w:hAnsiTheme="majorHAnsi" w:cstheme="majorBidi"/>
          <w:color w:val="4F81BD" w:themeColor="accent1"/>
          <w:sz w:val="30"/>
        </w:rPr>
      </w:pPr>
      <w:r>
        <w:br w:type="page"/>
      </w:r>
    </w:p>
    <w:p w:rsidR="00606EA1" w:rsidRPr="00606EA1" w:rsidRDefault="00606EA1" w:rsidP="006C1A85">
      <w:pPr>
        <w:pStyle w:val="Heading1"/>
      </w:pPr>
      <w:r w:rsidRPr="00606EA1">
        <w:lastRenderedPageBreak/>
        <w:t>Attributes:</w:t>
      </w: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2340"/>
        <w:gridCol w:w="3438"/>
      </w:tblGrid>
      <w:tr w:rsidR="00554A22" w:rsidTr="00CE4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894F33" w:rsidRDefault="00894F33" w:rsidP="00606EA1">
            <w:pPr>
              <w:rPr>
                <w:sz w:val="24"/>
              </w:rPr>
            </w:pPr>
            <w:r>
              <w:rPr>
                <w:sz w:val="24"/>
              </w:rPr>
              <w:t>Attribute</w:t>
            </w:r>
          </w:p>
        </w:tc>
        <w:tc>
          <w:tcPr>
            <w:tcW w:w="2340" w:type="dxa"/>
          </w:tcPr>
          <w:p w:rsidR="00894F33" w:rsidRDefault="00894F33" w:rsidP="00606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Description</w:t>
            </w:r>
          </w:p>
        </w:tc>
        <w:tc>
          <w:tcPr>
            <w:tcW w:w="3438" w:type="dxa"/>
          </w:tcPr>
          <w:p w:rsidR="00894F33" w:rsidRDefault="00894F33" w:rsidP="00606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Values</w:t>
            </w:r>
          </w:p>
        </w:tc>
      </w:tr>
      <w:tr w:rsidR="00554A22" w:rsidTr="00CE4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894F33" w:rsidRDefault="00894F33" w:rsidP="00894F33">
            <w:pPr>
              <w:rPr>
                <w:sz w:val="24"/>
              </w:rPr>
            </w:pPr>
            <w:r w:rsidRPr="00606EA1">
              <w:rPr>
                <w:sz w:val="24"/>
              </w:rPr>
              <w:t>['</w:t>
            </w:r>
            <w:proofErr w:type="spellStart"/>
            <w:r w:rsidRPr="00606EA1">
              <w:rPr>
                <w:sz w:val="24"/>
              </w:rPr>
              <w:t>ibm</w:t>
            </w:r>
            <w:proofErr w:type="spellEnd"/>
            <w:r w:rsidRPr="00606EA1">
              <w:rPr>
                <w:sz w:val="24"/>
              </w:rPr>
              <w:t xml:space="preserve">']   </w:t>
            </w:r>
            <w:r w:rsidRPr="00606EA1">
              <w:rPr>
                <w:sz w:val="24"/>
              </w:rPr>
              <w:tab/>
            </w:r>
          </w:p>
        </w:tc>
        <w:tc>
          <w:tcPr>
            <w:tcW w:w="2340" w:type="dxa"/>
          </w:tcPr>
          <w:p w:rsidR="00894F33" w:rsidRDefault="00894F33" w:rsidP="00894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 xml:space="preserve">path of </w:t>
            </w:r>
            <w:proofErr w:type="spellStart"/>
            <w:r w:rsidRPr="00606EA1">
              <w:rPr>
                <w:sz w:val="24"/>
              </w:rPr>
              <w:t>collactor</w:t>
            </w:r>
            <w:proofErr w:type="spellEnd"/>
            <w:r w:rsidRPr="00606EA1">
              <w:rPr>
                <w:sz w:val="24"/>
              </w:rPr>
              <w:t xml:space="preserve"> of extracted files</w:t>
            </w:r>
            <w:r w:rsidRPr="00606EA1">
              <w:rPr>
                <w:sz w:val="24"/>
              </w:rPr>
              <w:tab/>
            </w:r>
          </w:p>
        </w:tc>
        <w:tc>
          <w:tcPr>
            <w:tcW w:w="3438" w:type="dxa"/>
          </w:tcPr>
          <w:p w:rsidR="00894F33" w:rsidRDefault="00894F33" w:rsidP="00606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home/</w:t>
            </w:r>
            <w:proofErr w:type="spellStart"/>
            <w:r w:rsidRPr="00606EA1">
              <w:rPr>
                <w:sz w:val="24"/>
              </w:rPr>
              <w:t>ibm</w:t>
            </w:r>
            <w:proofErr w:type="spellEnd"/>
          </w:p>
        </w:tc>
      </w:tr>
      <w:tr w:rsidR="00554A22" w:rsidTr="00CE4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894F33" w:rsidRDefault="00FC20D4" w:rsidP="00FC20D4">
            <w:pPr>
              <w:rPr>
                <w:sz w:val="24"/>
              </w:rPr>
            </w:pPr>
            <w:r w:rsidRPr="00606EA1">
              <w:rPr>
                <w:sz w:val="24"/>
              </w:rPr>
              <w:t>['</w:t>
            </w:r>
            <w:proofErr w:type="spellStart"/>
            <w:r w:rsidRPr="00606EA1">
              <w:rPr>
                <w:sz w:val="24"/>
              </w:rPr>
              <w:t>pathIM</w:t>
            </w:r>
            <w:proofErr w:type="spellEnd"/>
            <w:r w:rsidRPr="00606EA1">
              <w:rPr>
                <w:sz w:val="24"/>
              </w:rPr>
              <w:t xml:space="preserve">']  </w:t>
            </w:r>
          </w:p>
        </w:tc>
        <w:tc>
          <w:tcPr>
            <w:tcW w:w="2340" w:type="dxa"/>
          </w:tcPr>
          <w:p w:rsidR="00894F33" w:rsidRDefault="00FC20D4" w:rsidP="00FC20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 xml:space="preserve">extract path of installation manager </w:t>
            </w:r>
          </w:p>
        </w:tc>
        <w:tc>
          <w:tcPr>
            <w:tcW w:w="3438" w:type="dxa"/>
          </w:tcPr>
          <w:p w:rsidR="00894F33" w:rsidRDefault="00FC20D4" w:rsidP="00606E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home/</w:t>
            </w:r>
            <w:proofErr w:type="spellStart"/>
            <w:r w:rsidRPr="00606EA1">
              <w:rPr>
                <w:sz w:val="24"/>
              </w:rPr>
              <w:t>ibm</w:t>
            </w:r>
            <w:proofErr w:type="spellEnd"/>
            <w:r w:rsidRPr="00606EA1">
              <w:rPr>
                <w:sz w:val="24"/>
              </w:rPr>
              <w:t>/IM</w:t>
            </w:r>
          </w:p>
        </w:tc>
      </w:tr>
      <w:tr w:rsidR="00554A22" w:rsidTr="00CE4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894F33" w:rsidRDefault="00FC20D4" w:rsidP="00FC20D4">
            <w:pPr>
              <w:rPr>
                <w:sz w:val="24"/>
              </w:rPr>
            </w:pPr>
            <w:r w:rsidRPr="00606EA1">
              <w:rPr>
                <w:sz w:val="24"/>
              </w:rPr>
              <w:t>['</w:t>
            </w:r>
            <w:proofErr w:type="spellStart"/>
            <w:r w:rsidRPr="00606EA1">
              <w:rPr>
                <w:sz w:val="24"/>
              </w:rPr>
              <w:t>pathWas</w:t>
            </w:r>
            <w:proofErr w:type="spellEnd"/>
            <w:r w:rsidRPr="00606EA1">
              <w:rPr>
                <w:sz w:val="24"/>
              </w:rPr>
              <w:t>']</w:t>
            </w:r>
          </w:p>
        </w:tc>
        <w:tc>
          <w:tcPr>
            <w:tcW w:w="2340" w:type="dxa"/>
          </w:tcPr>
          <w:p w:rsidR="00894F33" w:rsidRDefault="00FC20D4" w:rsidP="00FC2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 xml:space="preserve">extract path of </w:t>
            </w:r>
            <w:proofErr w:type="spellStart"/>
            <w:r>
              <w:rPr>
                <w:sz w:val="24"/>
              </w:rPr>
              <w:t>WebSphere</w:t>
            </w:r>
            <w:proofErr w:type="spellEnd"/>
            <w:r>
              <w:rPr>
                <w:sz w:val="24"/>
              </w:rPr>
              <w:t xml:space="preserve"> application server </w:t>
            </w:r>
          </w:p>
        </w:tc>
        <w:tc>
          <w:tcPr>
            <w:tcW w:w="3438" w:type="dxa"/>
          </w:tcPr>
          <w:p w:rsidR="00894F33" w:rsidRDefault="00FC20D4" w:rsidP="00606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home/</w:t>
            </w:r>
            <w:proofErr w:type="spellStart"/>
            <w:r w:rsidRPr="00606EA1">
              <w:rPr>
                <w:sz w:val="24"/>
              </w:rPr>
              <w:t>ibm</w:t>
            </w:r>
            <w:proofErr w:type="spellEnd"/>
            <w:r w:rsidRPr="00606EA1">
              <w:rPr>
                <w:sz w:val="24"/>
              </w:rPr>
              <w:t>/WAS</w:t>
            </w:r>
          </w:p>
        </w:tc>
      </w:tr>
      <w:tr w:rsidR="00554A22" w:rsidTr="00CE4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894F33" w:rsidRDefault="00FC20D4" w:rsidP="00FC20D4">
            <w:pPr>
              <w:rPr>
                <w:sz w:val="24"/>
              </w:rPr>
            </w:pPr>
            <w:r w:rsidRPr="00606EA1">
              <w:rPr>
                <w:sz w:val="24"/>
              </w:rPr>
              <w:t>['unzip']['</w:t>
            </w:r>
            <w:proofErr w:type="spellStart"/>
            <w:r w:rsidRPr="00606EA1">
              <w:rPr>
                <w:sz w:val="24"/>
              </w:rPr>
              <w:t>im</w:t>
            </w:r>
            <w:proofErr w:type="spellEnd"/>
            <w:r w:rsidRPr="00606EA1">
              <w:rPr>
                <w:sz w:val="24"/>
              </w:rPr>
              <w:t>']</w:t>
            </w:r>
          </w:p>
        </w:tc>
        <w:tc>
          <w:tcPr>
            <w:tcW w:w="2340" w:type="dxa"/>
          </w:tcPr>
          <w:p w:rsidR="00894F33" w:rsidRDefault="00FC20D4" w:rsidP="00FC20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path of i</w:t>
            </w:r>
            <w:r>
              <w:rPr>
                <w:sz w:val="24"/>
              </w:rPr>
              <w:t>nstallation manager zipped file</w:t>
            </w:r>
          </w:p>
        </w:tc>
        <w:tc>
          <w:tcPr>
            <w:tcW w:w="3438" w:type="dxa"/>
          </w:tcPr>
          <w:p w:rsidR="00894F33" w:rsidRDefault="00FC20D4" w:rsidP="00606E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 xml:space="preserve">home/InstalMgr1.6.2_LNX_X86_64_WAS_8.5.5.zip  </w:t>
            </w:r>
          </w:p>
        </w:tc>
      </w:tr>
      <w:tr w:rsidR="00554A22" w:rsidTr="00CE4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894F33" w:rsidRDefault="00FC20D4" w:rsidP="00FC20D4">
            <w:pPr>
              <w:rPr>
                <w:sz w:val="24"/>
              </w:rPr>
            </w:pPr>
            <w:r w:rsidRPr="00606EA1">
              <w:rPr>
                <w:sz w:val="24"/>
              </w:rPr>
              <w:t xml:space="preserve">['unzip']['p1'] </w:t>
            </w:r>
          </w:p>
        </w:tc>
        <w:tc>
          <w:tcPr>
            <w:tcW w:w="2340" w:type="dxa"/>
          </w:tcPr>
          <w:p w:rsidR="00894F33" w:rsidRDefault="00FC20D4" w:rsidP="00FC2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path of part1 of WAS zipped file1</w:t>
            </w:r>
            <w:r w:rsidRPr="00606EA1">
              <w:rPr>
                <w:sz w:val="24"/>
              </w:rPr>
              <w:tab/>
              <w:t xml:space="preserve"> </w:t>
            </w:r>
          </w:p>
        </w:tc>
        <w:tc>
          <w:tcPr>
            <w:tcW w:w="3438" w:type="dxa"/>
          </w:tcPr>
          <w:p w:rsidR="00894F33" w:rsidRDefault="00FC20D4" w:rsidP="00606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home/WAS_V8.5_1_OF_3.zip</w:t>
            </w:r>
          </w:p>
        </w:tc>
      </w:tr>
      <w:tr w:rsidR="00554A22" w:rsidTr="00CE4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894F33" w:rsidRDefault="00C53F75" w:rsidP="00C53F75">
            <w:pPr>
              <w:rPr>
                <w:sz w:val="24"/>
              </w:rPr>
            </w:pPr>
            <w:r w:rsidRPr="00606EA1">
              <w:rPr>
                <w:sz w:val="24"/>
              </w:rPr>
              <w:t>['unzip']['p2']</w:t>
            </w:r>
          </w:p>
        </w:tc>
        <w:tc>
          <w:tcPr>
            <w:tcW w:w="2340" w:type="dxa"/>
          </w:tcPr>
          <w:p w:rsidR="00894F33" w:rsidRDefault="00C53F75" w:rsidP="00606E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path of part2 of WAS zipped file2</w:t>
            </w:r>
          </w:p>
        </w:tc>
        <w:tc>
          <w:tcPr>
            <w:tcW w:w="3438" w:type="dxa"/>
          </w:tcPr>
          <w:p w:rsidR="00894F33" w:rsidRDefault="00C53F75" w:rsidP="00606E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home/WAS_V8.5_2_OF_3.zip</w:t>
            </w:r>
          </w:p>
        </w:tc>
      </w:tr>
      <w:tr w:rsidR="00554A22" w:rsidTr="00CE4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894F33" w:rsidRDefault="00C53F75" w:rsidP="00C53F75">
            <w:pPr>
              <w:rPr>
                <w:sz w:val="24"/>
              </w:rPr>
            </w:pPr>
            <w:r w:rsidRPr="00606EA1">
              <w:rPr>
                <w:sz w:val="24"/>
              </w:rPr>
              <w:t>['unzip']['p3']</w:t>
            </w:r>
          </w:p>
        </w:tc>
        <w:tc>
          <w:tcPr>
            <w:tcW w:w="2340" w:type="dxa"/>
          </w:tcPr>
          <w:p w:rsidR="00894F33" w:rsidRDefault="00C53F75" w:rsidP="00606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path of part3 of WAS zipped file3</w:t>
            </w:r>
          </w:p>
        </w:tc>
        <w:tc>
          <w:tcPr>
            <w:tcW w:w="3438" w:type="dxa"/>
          </w:tcPr>
          <w:p w:rsidR="00894F33" w:rsidRDefault="00C53F75" w:rsidP="00606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home/WAS_V8.5_3_OF_3.zip</w:t>
            </w:r>
          </w:p>
        </w:tc>
      </w:tr>
      <w:tr w:rsidR="00C53F75" w:rsidTr="00CE4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C53F75" w:rsidRDefault="00C53F75" w:rsidP="00C53F75">
            <w:pPr>
              <w:rPr>
                <w:sz w:val="24"/>
              </w:rPr>
            </w:pPr>
            <w:r w:rsidRPr="00606EA1">
              <w:rPr>
                <w:sz w:val="24"/>
              </w:rPr>
              <w:t>['install']</w:t>
            </w:r>
          </w:p>
        </w:tc>
        <w:tc>
          <w:tcPr>
            <w:tcW w:w="2340" w:type="dxa"/>
          </w:tcPr>
          <w:p w:rsidR="00C53F75" w:rsidRDefault="00C53F75" w:rsidP="00606E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path of file install of IM</w:t>
            </w:r>
          </w:p>
        </w:tc>
        <w:tc>
          <w:tcPr>
            <w:tcW w:w="3438" w:type="dxa"/>
          </w:tcPr>
          <w:p w:rsidR="00C53F75" w:rsidRDefault="00C53F75" w:rsidP="00606E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home/</w:t>
            </w:r>
            <w:proofErr w:type="spellStart"/>
            <w:r w:rsidRPr="00606EA1">
              <w:rPr>
                <w:sz w:val="24"/>
              </w:rPr>
              <w:t>ibm</w:t>
            </w:r>
            <w:proofErr w:type="spellEnd"/>
            <w:r w:rsidRPr="00606EA1">
              <w:rPr>
                <w:sz w:val="24"/>
              </w:rPr>
              <w:t>/IM/</w:t>
            </w:r>
            <w:proofErr w:type="spellStart"/>
            <w:r w:rsidRPr="00606EA1">
              <w:rPr>
                <w:sz w:val="24"/>
              </w:rPr>
              <w:t>installc</w:t>
            </w:r>
            <w:proofErr w:type="spellEnd"/>
          </w:p>
        </w:tc>
      </w:tr>
      <w:tr w:rsidR="00554A22" w:rsidTr="00CE4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C53F75" w:rsidRDefault="00C53F75" w:rsidP="00C53F75">
            <w:pPr>
              <w:rPr>
                <w:sz w:val="24"/>
              </w:rPr>
            </w:pPr>
            <w:r w:rsidRPr="00606EA1">
              <w:rPr>
                <w:sz w:val="24"/>
              </w:rPr>
              <w:t>['</w:t>
            </w:r>
            <w:proofErr w:type="spellStart"/>
            <w:r w:rsidRPr="00606EA1">
              <w:rPr>
                <w:sz w:val="24"/>
              </w:rPr>
              <w:t>imanger</w:t>
            </w:r>
            <w:proofErr w:type="spellEnd"/>
            <w:r w:rsidRPr="00606EA1">
              <w:rPr>
                <w:sz w:val="24"/>
              </w:rPr>
              <w:t>']</w:t>
            </w:r>
          </w:p>
        </w:tc>
        <w:tc>
          <w:tcPr>
            <w:tcW w:w="2340" w:type="dxa"/>
          </w:tcPr>
          <w:p w:rsidR="00C53F75" w:rsidRDefault="00C53F75" w:rsidP="00606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path of installed IM</w:t>
            </w:r>
          </w:p>
        </w:tc>
        <w:tc>
          <w:tcPr>
            <w:tcW w:w="3438" w:type="dxa"/>
          </w:tcPr>
          <w:p w:rsidR="00C53F75" w:rsidRDefault="00C53F75" w:rsidP="00606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opt/IBM/</w:t>
            </w:r>
            <w:proofErr w:type="spellStart"/>
            <w:r w:rsidRPr="00606EA1">
              <w:rPr>
                <w:sz w:val="24"/>
              </w:rPr>
              <w:t>InstallationManager</w:t>
            </w:r>
            <w:proofErr w:type="spellEnd"/>
            <w:r w:rsidRPr="00606EA1">
              <w:rPr>
                <w:sz w:val="24"/>
              </w:rPr>
              <w:t>/</w:t>
            </w:r>
            <w:proofErr w:type="spellStart"/>
            <w:r w:rsidRPr="00606EA1">
              <w:rPr>
                <w:sz w:val="24"/>
              </w:rPr>
              <w:t>IMShared</w:t>
            </w:r>
            <w:proofErr w:type="spellEnd"/>
            <w:r w:rsidRPr="00606EA1">
              <w:rPr>
                <w:sz w:val="24"/>
              </w:rPr>
              <w:t xml:space="preserve">          </w:t>
            </w:r>
          </w:p>
        </w:tc>
      </w:tr>
      <w:tr w:rsidR="00C53F75" w:rsidTr="00CE4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C53F75" w:rsidRPr="00606EA1" w:rsidRDefault="00C53F75" w:rsidP="00C53F75">
            <w:pPr>
              <w:rPr>
                <w:sz w:val="24"/>
              </w:rPr>
            </w:pPr>
            <w:r w:rsidRPr="00606EA1">
              <w:rPr>
                <w:sz w:val="24"/>
              </w:rPr>
              <w:t>['</w:t>
            </w:r>
            <w:proofErr w:type="spellStart"/>
            <w:r w:rsidRPr="00606EA1">
              <w:rPr>
                <w:sz w:val="24"/>
              </w:rPr>
              <w:t>appsrv</w:t>
            </w:r>
            <w:proofErr w:type="spellEnd"/>
            <w:r w:rsidRPr="00606EA1">
              <w:rPr>
                <w:sz w:val="24"/>
              </w:rPr>
              <w:t>']</w:t>
            </w:r>
          </w:p>
        </w:tc>
        <w:tc>
          <w:tcPr>
            <w:tcW w:w="2340" w:type="dxa"/>
          </w:tcPr>
          <w:p w:rsidR="00C53F75" w:rsidRDefault="00C53F75" w:rsidP="00606E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path of installed WAS</w:t>
            </w:r>
          </w:p>
        </w:tc>
        <w:tc>
          <w:tcPr>
            <w:tcW w:w="3438" w:type="dxa"/>
          </w:tcPr>
          <w:p w:rsidR="00C53F75" w:rsidRDefault="00C53F75" w:rsidP="00606E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opt/IBM/</w:t>
            </w:r>
            <w:proofErr w:type="spellStart"/>
            <w:r w:rsidRPr="00606EA1">
              <w:rPr>
                <w:sz w:val="24"/>
              </w:rPr>
              <w:t>WebSphere</w:t>
            </w:r>
            <w:proofErr w:type="spellEnd"/>
            <w:r w:rsidRPr="00606EA1">
              <w:rPr>
                <w:sz w:val="24"/>
              </w:rPr>
              <w:t>/</w:t>
            </w:r>
            <w:proofErr w:type="spellStart"/>
            <w:r w:rsidRPr="00606EA1">
              <w:rPr>
                <w:sz w:val="24"/>
              </w:rPr>
              <w:t>AppServer</w:t>
            </w:r>
            <w:proofErr w:type="spellEnd"/>
          </w:p>
        </w:tc>
      </w:tr>
      <w:tr w:rsidR="00CE40DA" w:rsidTr="00CE4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C53F75" w:rsidRPr="00606EA1" w:rsidRDefault="00C53F75" w:rsidP="00C53F75">
            <w:pPr>
              <w:rPr>
                <w:sz w:val="24"/>
              </w:rPr>
            </w:pPr>
            <w:r w:rsidRPr="00606EA1">
              <w:rPr>
                <w:sz w:val="24"/>
              </w:rPr>
              <w:t>['</w:t>
            </w:r>
            <w:proofErr w:type="spellStart"/>
            <w:r w:rsidRPr="00606EA1">
              <w:rPr>
                <w:sz w:val="24"/>
              </w:rPr>
              <w:t>wasversion</w:t>
            </w:r>
            <w:proofErr w:type="spellEnd"/>
            <w:r w:rsidRPr="00606EA1">
              <w:rPr>
                <w:sz w:val="24"/>
              </w:rPr>
              <w:t>']</w:t>
            </w:r>
          </w:p>
        </w:tc>
        <w:tc>
          <w:tcPr>
            <w:tcW w:w="2340" w:type="dxa"/>
          </w:tcPr>
          <w:p w:rsidR="00C53F75" w:rsidRDefault="00C53F75" w:rsidP="00606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WAS product and version</w:t>
            </w:r>
          </w:p>
        </w:tc>
        <w:tc>
          <w:tcPr>
            <w:tcW w:w="3438" w:type="dxa"/>
          </w:tcPr>
          <w:p w:rsidR="00C53F75" w:rsidRDefault="00C53F75" w:rsidP="00606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"com.ibm.websphere.BASE.v85"</w:t>
            </w:r>
          </w:p>
        </w:tc>
      </w:tr>
      <w:tr w:rsidR="00C53F75" w:rsidTr="00CE4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C53F75" w:rsidRPr="00606EA1" w:rsidRDefault="00C53F75" w:rsidP="00C53F75">
            <w:pPr>
              <w:rPr>
                <w:sz w:val="24"/>
              </w:rPr>
            </w:pPr>
            <w:r w:rsidRPr="00606EA1">
              <w:rPr>
                <w:sz w:val="24"/>
              </w:rPr>
              <w:t xml:space="preserve">['profile']['name'] </w:t>
            </w:r>
          </w:p>
        </w:tc>
        <w:tc>
          <w:tcPr>
            <w:tcW w:w="2340" w:type="dxa"/>
          </w:tcPr>
          <w:p w:rsidR="00C53F75" w:rsidRDefault="00C53F75" w:rsidP="00606E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default name of profile</w:t>
            </w:r>
          </w:p>
        </w:tc>
        <w:tc>
          <w:tcPr>
            <w:tcW w:w="3438" w:type="dxa"/>
          </w:tcPr>
          <w:p w:rsidR="00C53F75" w:rsidRDefault="00C53F75" w:rsidP="00606E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"</w:t>
            </w:r>
            <w:proofErr w:type="spellStart"/>
            <w:r w:rsidRPr="00606EA1">
              <w:rPr>
                <w:sz w:val="24"/>
              </w:rPr>
              <w:t>nodeProfile</w:t>
            </w:r>
            <w:proofErr w:type="spellEnd"/>
            <w:r w:rsidRPr="00606EA1">
              <w:rPr>
                <w:sz w:val="24"/>
              </w:rPr>
              <w:t>"</w:t>
            </w:r>
          </w:p>
        </w:tc>
      </w:tr>
      <w:tr w:rsidR="00C53F75" w:rsidTr="00CE4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C53F75" w:rsidRPr="00606EA1" w:rsidRDefault="00C53F75" w:rsidP="00C53F75">
            <w:pPr>
              <w:rPr>
                <w:sz w:val="24"/>
              </w:rPr>
            </w:pPr>
            <w:r w:rsidRPr="00606EA1">
              <w:rPr>
                <w:sz w:val="24"/>
              </w:rPr>
              <w:t>['profile']['node']</w:t>
            </w:r>
            <w:r w:rsidRPr="00606EA1">
              <w:rPr>
                <w:sz w:val="24"/>
              </w:rPr>
              <w:tab/>
            </w:r>
          </w:p>
        </w:tc>
        <w:tc>
          <w:tcPr>
            <w:tcW w:w="2340" w:type="dxa"/>
          </w:tcPr>
          <w:p w:rsidR="00C53F75" w:rsidRDefault="00C53F75" w:rsidP="00606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default cell name of profile</w:t>
            </w:r>
          </w:p>
        </w:tc>
        <w:tc>
          <w:tcPr>
            <w:tcW w:w="3438" w:type="dxa"/>
          </w:tcPr>
          <w:p w:rsidR="00C53F75" w:rsidRDefault="00C53F75" w:rsidP="00606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"cell01"</w:t>
            </w:r>
          </w:p>
        </w:tc>
      </w:tr>
      <w:tr w:rsidR="00C53F75" w:rsidTr="00CE4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C53F75" w:rsidRPr="00606EA1" w:rsidRDefault="00C53F75" w:rsidP="00C53F75">
            <w:pPr>
              <w:rPr>
                <w:sz w:val="24"/>
              </w:rPr>
            </w:pPr>
            <w:r w:rsidRPr="00606EA1">
              <w:rPr>
                <w:sz w:val="24"/>
              </w:rPr>
              <w:t>['profile']['host']</w:t>
            </w:r>
          </w:p>
        </w:tc>
        <w:tc>
          <w:tcPr>
            <w:tcW w:w="2340" w:type="dxa"/>
          </w:tcPr>
          <w:p w:rsidR="00C53F75" w:rsidRPr="00606EA1" w:rsidRDefault="00C53F75" w:rsidP="00606E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 xml:space="preserve">default </w:t>
            </w:r>
            <w:proofErr w:type="spellStart"/>
            <w:r w:rsidRPr="00606EA1">
              <w:rPr>
                <w:sz w:val="24"/>
              </w:rPr>
              <w:t>localhost</w:t>
            </w:r>
            <w:proofErr w:type="spellEnd"/>
            <w:r w:rsidRPr="00606EA1">
              <w:rPr>
                <w:sz w:val="24"/>
              </w:rPr>
              <w:t xml:space="preserve"> name of profile</w:t>
            </w:r>
          </w:p>
        </w:tc>
        <w:tc>
          <w:tcPr>
            <w:tcW w:w="3438" w:type="dxa"/>
          </w:tcPr>
          <w:p w:rsidR="00C53F75" w:rsidRPr="00606EA1" w:rsidRDefault="00C53F75" w:rsidP="00606E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"</w:t>
            </w:r>
            <w:proofErr w:type="spellStart"/>
            <w:r w:rsidRPr="00606EA1">
              <w:rPr>
                <w:sz w:val="24"/>
              </w:rPr>
              <w:t>localhost</w:t>
            </w:r>
            <w:proofErr w:type="spellEnd"/>
            <w:r w:rsidRPr="00606EA1">
              <w:rPr>
                <w:sz w:val="24"/>
              </w:rPr>
              <w:t>"</w:t>
            </w:r>
          </w:p>
        </w:tc>
      </w:tr>
      <w:tr w:rsidR="00C53F75" w:rsidTr="00CE4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C53F75" w:rsidRPr="00606EA1" w:rsidRDefault="00C53F75" w:rsidP="00C53F75">
            <w:pPr>
              <w:rPr>
                <w:sz w:val="24"/>
              </w:rPr>
            </w:pPr>
            <w:r w:rsidRPr="00606EA1">
              <w:rPr>
                <w:sz w:val="24"/>
              </w:rPr>
              <w:t>['profile']['admin']['name']</w:t>
            </w:r>
          </w:p>
        </w:tc>
        <w:tc>
          <w:tcPr>
            <w:tcW w:w="2340" w:type="dxa"/>
          </w:tcPr>
          <w:p w:rsidR="00C53F75" w:rsidRPr="00606EA1" w:rsidRDefault="00C53F75" w:rsidP="00606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default admin name</w:t>
            </w:r>
          </w:p>
        </w:tc>
        <w:tc>
          <w:tcPr>
            <w:tcW w:w="3438" w:type="dxa"/>
          </w:tcPr>
          <w:p w:rsidR="00C53F75" w:rsidRPr="00606EA1" w:rsidRDefault="00C53F75" w:rsidP="00606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"</w:t>
            </w:r>
            <w:proofErr w:type="spellStart"/>
            <w:r w:rsidRPr="00606EA1">
              <w:rPr>
                <w:sz w:val="24"/>
              </w:rPr>
              <w:t>wasadmin</w:t>
            </w:r>
            <w:proofErr w:type="spellEnd"/>
            <w:r w:rsidRPr="00606EA1">
              <w:rPr>
                <w:sz w:val="24"/>
              </w:rPr>
              <w:t>"</w:t>
            </w:r>
          </w:p>
        </w:tc>
      </w:tr>
      <w:tr w:rsidR="00C53F75" w:rsidTr="00CE40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C53F75" w:rsidRPr="00606EA1" w:rsidRDefault="00C53F75" w:rsidP="00C53F75">
            <w:pPr>
              <w:rPr>
                <w:sz w:val="24"/>
              </w:rPr>
            </w:pPr>
            <w:r w:rsidRPr="00606EA1">
              <w:rPr>
                <w:sz w:val="24"/>
              </w:rPr>
              <w:t>['profile']['admin']['pass']</w:t>
            </w:r>
          </w:p>
        </w:tc>
        <w:tc>
          <w:tcPr>
            <w:tcW w:w="2340" w:type="dxa"/>
          </w:tcPr>
          <w:p w:rsidR="00C53F75" w:rsidRDefault="00C53F75" w:rsidP="00606E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default password of admin</w:t>
            </w:r>
          </w:p>
        </w:tc>
        <w:tc>
          <w:tcPr>
            <w:tcW w:w="3438" w:type="dxa"/>
          </w:tcPr>
          <w:p w:rsidR="00C53F75" w:rsidRDefault="00C53F75" w:rsidP="00606E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606EA1">
              <w:rPr>
                <w:sz w:val="24"/>
              </w:rPr>
              <w:t>"</w:t>
            </w:r>
            <w:proofErr w:type="spellStart"/>
            <w:r w:rsidRPr="00606EA1">
              <w:rPr>
                <w:sz w:val="24"/>
              </w:rPr>
              <w:t>wasadmin</w:t>
            </w:r>
            <w:proofErr w:type="spellEnd"/>
            <w:r w:rsidRPr="00606EA1">
              <w:rPr>
                <w:sz w:val="24"/>
              </w:rPr>
              <w:t>"</w:t>
            </w:r>
          </w:p>
        </w:tc>
      </w:tr>
    </w:tbl>
    <w:p w:rsidR="00606EA1" w:rsidRPr="00606EA1" w:rsidRDefault="00606EA1" w:rsidP="00606EA1">
      <w:pPr>
        <w:rPr>
          <w:sz w:val="24"/>
        </w:rPr>
      </w:pPr>
    </w:p>
    <w:p w:rsidR="00606EA1" w:rsidRPr="00606EA1" w:rsidRDefault="00606EA1" w:rsidP="006C1A85">
      <w:pPr>
        <w:pStyle w:val="Heading1"/>
      </w:pPr>
      <w:r w:rsidRPr="00606EA1">
        <w:lastRenderedPageBreak/>
        <w:t>Note:</w:t>
      </w:r>
    </w:p>
    <w:p w:rsidR="00606EA1" w:rsidRPr="00606EA1" w:rsidRDefault="00606EA1" w:rsidP="008B4128">
      <w:pPr>
        <w:ind w:firstLine="720"/>
        <w:rPr>
          <w:sz w:val="24"/>
        </w:rPr>
      </w:pPr>
      <w:r w:rsidRPr="00606EA1">
        <w:rPr>
          <w:sz w:val="24"/>
        </w:rPr>
        <w:t>To modify in paths you can find it in location of cookbook + '/cookbooks/attributes/</w:t>
      </w:r>
      <w:proofErr w:type="spellStart"/>
      <w:r w:rsidRPr="00606EA1">
        <w:rPr>
          <w:sz w:val="24"/>
        </w:rPr>
        <w:t>attributes.rb</w:t>
      </w:r>
      <w:proofErr w:type="spellEnd"/>
      <w:r w:rsidRPr="00606EA1">
        <w:rPr>
          <w:sz w:val="24"/>
        </w:rPr>
        <w:t>'</w:t>
      </w:r>
    </w:p>
    <w:p w:rsidR="00606EA1" w:rsidRDefault="00606EA1" w:rsidP="00606EA1">
      <w:pPr>
        <w:rPr>
          <w:sz w:val="24"/>
        </w:rPr>
      </w:pPr>
    </w:p>
    <w:p w:rsidR="00346E3E" w:rsidRPr="00606EA1" w:rsidRDefault="00C53F75" w:rsidP="006C1A85">
      <w:pPr>
        <w:pStyle w:val="Heading1"/>
      </w:pPr>
      <w:r>
        <w:t>D</w:t>
      </w:r>
      <w:r w:rsidR="00346E3E" w:rsidRPr="00606EA1">
        <w:t>irectory structure and template files are given:</w:t>
      </w:r>
    </w:p>
    <w:p w:rsidR="00346E3E" w:rsidRPr="00606EA1" w:rsidRDefault="00346E3E" w:rsidP="00346E3E">
      <w:pPr>
        <w:rPr>
          <w:sz w:val="24"/>
        </w:rPr>
      </w:pPr>
    </w:p>
    <w:p w:rsidR="00346E3E" w:rsidRPr="00606EA1" w:rsidRDefault="00554A22" w:rsidP="00554A22">
      <w:pPr>
        <w:spacing w:before="20" w:after="20"/>
        <w:rPr>
          <w:sz w:val="24"/>
        </w:rPr>
      </w:pPr>
      <w:r>
        <w:rPr>
          <w:sz w:val="24"/>
        </w:rPr>
        <w:t xml:space="preserve"> - &lt;home&gt;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46E3E" w:rsidRPr="00606EA1">
        <w:rPr>
          <w:sz w:val="24"/>
        </w:rPr>
        <w:t>downloaded programs located</w:t>
      </w:r>
    </w:p>
    <w:p w:rsidR="00346E3E" w:rsidRPr="00606EA1" w:rsidRDefault="00346E3E" w:rsidP="00554A22">
      <w:pPr>
        <w:spacing w:before="20" w:after="20"/>
        <w:rPr>
          <w:sz w:val="24"/>
        </w:rPr>
      </w:pPr>
      <w:r w:rsidRPr="00606EA1">
        <w:rPr>
          <w:sz w:val="24"/>
        </w:rPr>
        <w:t xml:space="preserve">      |</w:t>
      </w:r>
    </w:p>
    <w:p w:rsidR="00346E3E" w:rsidRPr="00606EA1" w:rsidRDefault="00346E3E" w:rsidP="00554A22">
      <w:pPr>
        <w:spacing w:before="20" w:after="20"/>
        <w:rPr>
          <w:sz w:val="24"/>
        </w:rPr>
      </w:pPr>
      <w:r w:rsidRPr="00606EA1">
        <w:rPr>
          <w:sz w:val="24"/>
        </w:rPr>
        <w:t xml:space="preserve">      +-- &lt;</w:t>
      </w:r>
      <w:proofErr w:type="spellStart"/>
      <w:proofErr w:type="gramStart"/>
      <w:r w:rsidRPr="00606EA1">
        <w:rPr>
          <w:sz w:val="24"/>
        </w:rPr>
        <w:t>ibm</w:t>
      </w:r>
      <w:proofErr w:type="spellEnd"/>
      <w:proofErr w:type="gramEnd"/>
      <w:r w:rsidRPr="00606EA1">
        <w:rPr>
          <w:sz w:val="24"/>
        </w:rPr>
        <w:t>&gt;</w:t>
      </w:r>
    </w:p>
    <w:p w:rsidR="00346E3E" w:rsidRPr="00606EA1" w:rsidRDefault="00346E3E" w:rsidP="00554A22">
      <w:pPr>
        <w:spacing w:before="20" w:after="20"/>
        <w:rPr>
          <w:sz w:val="24"/>
        </w:rPr>
      </w:pPr>
      <w:r w:rsidRPr="00606EA1">
        <w:rPr>
          <w:sz w:val="24"/>
        </w:rPr>
        <w:t xml:space="preserve">            |</w:t>
      </w:r>
    </w:p>
    <w:p w:rsidR="00346E3E" w:rsidRPr="00606EA1" w:rsidRDefault="00554A22" w:rsidP="00554A22">
      <w:pPr>
        <w:spacing w:before="20" w:after="20"/>
        <w:rPr>
          <w:sz w:val="24"/>
        </w:rPr>
      </w:pPr>
      <w:r>
        <w:rPr>
          <w:sz w:val="24"/>
        </w:rPr>
        <w:t xml:space="preserve">            +-- IM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346E3E" w:rsidRPr="00606EA1">
        <w:rPr>
          <w:sz w:val="24"/>
        </w:rPr>
        <w:t xml:space="preserve">Installation manager extracted </w:t>
      </w:r>
    </w:p>
    <w:p w:rsidR="00346E3E" w:rsidRPr="00606EA1" w:rsidRDefault="00554A22" w:rsidP="00554A22">
      <w:pPr>
        <w:spacing w:before="20" w:after="20"/>
        <w:rPr>
          <w:sz w:val="24"/>
        </w:rPr>
      </w:pPr>
      <w:r>
        <w:rPr>
          <w:sz w:val="24"/>
        </w:rPr>
        <w:t xml:space="preserve">       </w:t>
      </w:r>
      <w:r>
        <w:rPr>
          <w:sz w:val="24"/>
        </w:rPr>
        <w:tab/>
      </w:r>
      <w:r w:rsidR="00346E3E" w:rsidRPr="00606EA1">
        <w:rPr>
          <w:sz w:val="24"/>
        </w:rPr>
        <w:t>|</w:t>
      </w:r>
    </w:p>
    <w:p w:rsidR="00346E3E" w:rsidRPr="00606EA1" w:rsidRDefault="00554A22" w:rsidP="00554A22">
      <w:pPr>
        <w:spacing w:before="20" w:after="20"/>
        <w:rPr>
          <w:sz w:val="24"/>
        </w:rPr>
      </w:pPr>
      <w:r>
        <w:rPr>
          <w:sz w:val="24"/>
        </w:rPr>
        <w:t xml:space="preserve">            +-- WAS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="00346E3E" w:rsidRPr="00606EA1">
        <w:rPr>
          <w:sz w:val="24"/>
        </w:rPr>
        <w:t>Websphere</w:t>
      </w:r>
      <w:proofErr w:type="spellEnd"/>
      <w:r w:rsidR="00346E3E" w:rsidRPr="00606EA1">
        <w:rPr>
          <w:sz w:val="24"/>
        </w:rPr>
        <w:t xml:space="preserve"> extracted</w:t>
      </w:r>
    </w:p>
    <w:p w:rsidR="00554A22" w:rsidRDefault="00346E3E" w:rsidP="006C1A85">
      <w:pPr>
        <w:rPr>
          <w:sz w:val="24"/>
        </w:rPr>
      </w:pPr>
      <w:r w:rsidRPr="00606EA1">
        <w:rPr>
          <w:sz w:val="24"/>
        </w:rPr>
        <w:t xml:space="preserve">             </w:t>
      </w:r>
    </w:p>
    <w:p w:rsidR="006C1A85" w:rsidRDefault="006C1A85" w:rsidP="00CE40DA">
      <w:pPr>
        <w:rPr>
          <w:sz w:val="24"/>
        </w:rPr>
      </w:pPr>
    </w:p>
    <w:p w:rsidR="00346E3E" w:rsidRPr="00606EA1" w:rsidRDefault="00CE40DA" w:rsidP="00CE40DA">
      <w:pPr>
        <w:spacing w:before="20" w:after="20"/>
        <w:rPr>
          <w:sz w:val="24"/>
        </w:rPr>
      </w:pPr>
      <w:r>
        <w:rPr>
          <w:sz w:val="24"/>
        </w:rPr>
        <w:t xml:space="preserve"> </w:t>
      </w:r>
      <w:r w:rsidR="00554A22">
        <w:rPr>
          <w:sz w:val="24"/>
        </w:rPr>
        <w:t>- &lt;/&gt;</w:t>
      </w:r>
      <w:r w:rsidR="00554A22">
        <w:rPr>
          <w:sz w:val="24"/>
        </w:rPr>
        <w:tab/>
      </w:r>
      <w:r w:rsidR="00554A22">
        <w:rPr>
          <w:sz w:val="24"/>
        </w:rPr>
        <w:tab/>
      </w:r>
      <w:r w:rsidR="00554A22">
        <w:rPr>
          <w:sz w:val="24"/>
        </w:rPr>
        <w:tab/>
      </w:r>
      <w:r w:rsidR="00554A22">
        <w:rPr>
          <w:sz w:val="24"/>
        </w:rPr>
        <w:tab/>
      </w:r>
      <w:r w:rsidR="00554A22">
        <w:rPr>
          <w:sz w:val="24"/>
        </w:rPr>
        <w:tab/>
      </w:r>
      <w:r w:rsidR="00554A22">
        <w:rPr>
          <w:sz w:val="24"/>
        </w:rPr>
        <w:tab/>
      </w:r>
      <w:r w:rsidR="00346E3E" w:rsidRPr="00606EA1">
        <w:rPr>
          <w:sz w:val="24"/>
        </w:rPr>
        <w:t>the paths of installation</w:t>
      </w:r>
    </w:p>
    <w:p w:rsidR="00346E3E" w:rsidRPr="00606EA1" w:rsidRDefault="00346E3E" w:rsidP="00CE40DA">
      <w:pPr>
        <w:spacing w:before="20" w:after="20"/>
        <w:rPr>
          <w:sz w:val="24"/>
        </w:rPr>
      </w:pPr>
      <w:r w:rsidRPr="00606EA1">
        <w:rPr>
          <w:sz w:val="24"/>
        </w:rPr>
        <w:t xml:space="preserve"> |</w:t>
      </w:r>
    </w:p>
    <w:p w:rsidR="00346E3E" w:rsidRPr="00606EA1" w:rsidRDefault="00346E3E" w:rsidP="00CE40DA">
      <w:pPr>
        <w:spacing w:before="20" w:after="20"/>
        <w:rPr>
          <w:sz w:val="24"/>
        </w:rPr>
      </w:pPr>
      <w:r w:rsidRPr="00606EA1">
        <w:rPr>
          <w:sz w:val="24"/>
        </w:rPr>
        <w:t xml:space="preserve"> +-- &lt;opt&gt;</w:t>
      </w:r>
    </w:p>
    <w:p w:rsidR="00346E3E" w:rsidRPr="00606EA1" w:rsidRDefault="00346E3E" w:rsidP="00CE40DA">
      <w:pPr>
        <w:spacing w:before="20" w:after="20"/>
        <w:rPr>
          <w:sz w:val="24"/>
        </w:rPr>
      </w:pPr>
      <w:r w:rsidRPr="00606EA1">
        <w:rPr>
          <w:sz w:val="24"/>
        </w:rPr>
        <w:t xml:space="preserve">       |</w:t>
      </w:r>
    </w:p>
    <w:p w:rsidR="00346E3E" w:rsidRPr="00606EA1" w:rsidRDefault="00346E3E" w:rsidP="00CE40DA">
      <w:pPr>
        <w:spacing w:before="20" w:after="20"/>
        <w:rPr>
          <w:sz w:val="24"/>
        </w:rPr>
      </w:pPr>
      <w:r w:rsidRPr="00606EA1">
        <w:rPr>
          <w:sz w:val="24"/>
        </w:rPr>
        <w:t xml:space="preserve">       +-- IBM</w:t>
      </w:r>
    </w:p>
    <w:p w:rsidR="00346E3E" w:rsidRPr="00606EA1" w:rsidRDefault="00346E3E" w:rsidP="00CE40DA">
      <w:pPr>
        <w:spacing w:before="20" w:after="20"/>
        <w:rPr>
          <w:sz w:val="24"/>
        </w:rPr>
      </w:pPr>
      <w:r w:rsidRPr="00606EA1">
        <w:rPr>
          <w:sz w:val="24"/>
        </w:rPr>
        <w:t xml:space="preserve">       |     +- </w:t>
      </w:r>
      <w:proofErr w:type="spellStart"/>
      <w:r w:rsidR="00CE40DA">
        <w:rPr>
          <w:sz w:val="24"/>
        </w:rPr>
        <w:t>InstallationManager</w:t>
      </w:r>
      <w:proofErr w:type="spellEnd"/>
      <w:r w:rsidR="00CE40DA">
        <w:rPr>
          <w:sz w:val="24"/>
        </w:rPr>
        <w:t xml:space="preserve">           </w:t>
      </w:r>
      <w:r w:rsidR="00CE40DA">
        <w:rPr>
          <w:sz w:val="24"/>
        </w:rPr>
        <w:tab/>
      </w:r>
      <w:r w:rsidRPr="00606EA1">
        <w:rPr>
          <w:sz w:val="24"/>
        </w:rPr>
        <w:t xml:space="preserve">Installation manager install </w:t>
      </w:r>
    </w:p>
    <w:p w:rsidR="00346E3E" w:rsidRPr="00606EA1" w:rsidRDefault="00346E3E" w:rsidP="00CE40DA">
      <w:pPr>
        <w:spacing w:before="20" w:after="20"/>
        <w:rPr>
          <w:sz w:val="24"/>
        </w:rPr>
      </w:pPr>
      <w:r w:rsidRPr="00606EA1">
        <w:rPr>
          <w:sz w:val="24"/>
        </w:rPr>
        <w:t xml:space="preserve">       |     +- </w:t>
      </w:r>
      <w:proofErr w:type="spellStart"/>
      <w:r w:rsidRPr="00606EA1">
        <w:rPr>
          <w:sz w:val="24"/>
        </w:rPr>
        <w:t>WebSphere</w:t>
      </w:r>
      <w:proofErr w:type="spellEnd"/>
      <w:r w:rsidRPr="00606EA1">
        <w:rPr>
          <w:sz w:val="24"/>
        </w:rPr>
        <w:t xml:space="preserve">                    </w:t>
      </w:r>
      <w:r w:rsidRPr="00606EA1">
        <w:rPr>
          <w:sz w:val="24"/>
        </w:rPr>
        <w:tab/>
      </w:r>
      <w:r w:rsidRPr="00606EA1">
        <w:rPr>
          <w:sz w:val="24"/>
        </w:rPr>
        <w:tab/>
      </w:r>
      <w:proofErr w:type="spellStart"/>
      <w:r w:rsidRPr="00606EA1">
        <w:rPr>
          <w:sz w:val="24"/>
        </w:rPr>
        <w:t>websphere</w:t>
      </w:r>
      <w:proofErr w:type="spellEnd"/>
      <w:r w:rsidRPr="00606EA1">
        <w:rPr>
          <w:sz w:val="24"/>
        </w:rPr>
        <w:t xml:space="preserve"> install</w:t>
      </w:r>
    </w:p>
    <w:p w:rsidR="00346E3E" w:rsidRPr="00606EA1" w:rsidRDefault="00346E3E" w:rsidP="00346E3E">
      <w:pPr>
        <w:rPr>
          <w:sz w:val="24"/>
        </w:rPr>
      </w:pPr>
    </w:p>
    <w:p w:rsidR="00346E3E" w:rsidRDefault="008B4128" w:rsidP="008B4128">
      <w:pPr>
        <w:pStyle w:val="Heading1"/>
      </w:pPr>
      <w:r>
        <w:t>L</w:t>
      </w:r>
      <w:r w:rsidR="00CE40DA">
        <w:t>imit</w:t>
      </w:r>
      <w:r>
        <w:t>ation</w:t>
      </w:r>
      <w:r w:rsidR="00CE40DA">
        <w:t>:</w:t>
      </w:r>
    </w:p>
    <w:p w:rsidR="008B4128" w:rsidRDefault="008B4128" w:rsidP="008B412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Run cookbook as client so Chef </w:t>
      </w:r>
      <w:proofErr w:type="gramStart"/>
      <w:r>
        <w:rPr>
          <w:sz w:val="24"/>
        </w:rPr>
        <w:t>should be installed</w:t>
      </w:r>
      <w:proofErr w:type="gramEnd"/>
      <w:r>
        <w:rPr>
          <w:sz w:val="24"/>
        </w:rPr>
        <w:t>.</w:t>
      </w:r>
    </w:p>
    <w:p w:rsidR="008B4128" w:rsidRPr="008B4128" w:rsidRDefault="008B4128" w:rsidP="008B412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Assumed files downloaded in home directory.</w:t>
      </w:r>
    </w:p>
    <w:p w:rsidR="008B4128" w:rsidRDefault="008B4128" w:rsidP="008B412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Run on </w:t>
      </w:r>
      <w:proofErr w:type="spellStart"/>
      <w:r>
        <w:rPr>
          <w:sz w:val="24"/>
        </w:rPr>
        <w:t>Redhat</w:t>
      </w:r>
      <w:proofErr w:type="spellEnd"/>
      <w:r>
        <w:rPr>
          <w:sz w:val="24"/>
        </w:rPr>
        <w:t xml:space="preserve"> OS only.</w:t>
      </w:r>
    </w:p>
    <w:p w:rsidR="008B4128" w:rsidRDefault="008B4128" w:rsidP="008B412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Static destination directory and WAS profile info.</w:t>
      </w:r>
    </w:p>
    <w:p w:rsidR="008B4128" w:rsidRPr="008B4128" w:rsidRDefault="008B4128" w:rsidP="008B4128">
      <w:pPr>
        <w:pStyle w:val="ListParagraph"/>
        <w:rPr>
          <w:sz w:val="24"/>
        </w:rPr>
      </w:pPr>
    </w:p>
    <w:p w:rsidR="00346E3E" w:rsidRDefault="00CE40DA" w:rsidP="00CE40DA">
      <w:pPr>
        <w:pStyle w:val="Heading1"/>
      </w:pPr>
      <w:r>
        <w:lastRenderedPageBreak/>
        <w:t>Possible e</w:t>
      </w:r>
      <w:r w:rsidRPr="00606EA1">
        <w:t>nhancement</w:t>
      </w:r>
      <w:r>
        <w:t>:</w:t>
      </w:r>
    </w:p>
    <w:p w:rsidR="00CE40DA" w:rsidRPr="00CE40DA" w:rsidRDefault="00CE40DA" w:rsidP="00CE40D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40DA">
        <w:rPr>
          <w:sz w:val="24"/>
          <w:szCs w:val="24"/>
        </w:rPr>
        <w:t>FTP</w:t>
      </w:r>
    </w:p>
    <w:p w:rsidR="00CE40DA" w:rsidRPr="00CE40DA" w:rsidRDefault="00CE40DA" w:rsidP="00CE40D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40DA">
        <w:rPr>
          <w:sz w:val="24"/>
          <w:szCs w:val="24"/>
        </w:rPr>
        <w:t>Make the cookbook run for any OS.</w:t>
      </w:r>
    </w:p>
    <w:p w:rsidR="00CE40DA" w:rsidRDefault="00CE40DA" w:rsidP="00CE40D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40DA">
        <w:rPr>
          <w:sz w:val="24"/>
          <w:szCs w:val="24"/>
        </w:rPr>
        <w:t>Make the cookbook run</w:t>
      </w:r>
      <w:r w:rsidRPr="00CE40DA">
        <w:rPr>
          <w:sz w:val="24"/>
          <w:szCs w:val="24"/>
        </w:rPr>
        <w:t xml:space="preserve"> from chef server.</w:t>
      </w:r>
    </w:p>
    <w:p w:rsidR="008B4128" w:rsidRPr="00CE40DA" w:rsidRDefault="008B4128" w:rsidP="00CE40D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Take parameters from user.</w:t>
      </w:r>
    </w:p>
    <w:p w:rsidR="00606EA1" w:rsidRPr="00606EA1" w:rsidRDefault="00606EA1" w:rsidP="00CE40DA">
      <w:pPr>
        <w:pStyle w:val="Heading1"/>
      </w:pPr>
      <w:r w:rsidRPr="00606EA1">
        <w:t>Author info:</w:t>
      </w:r>
    </w:p>
    <w:p w:rsidR="00606EA1" w:rsidRPr="00CE40DA" w:rsidRDefault="00606EA1" w:rsidP="00CE40DA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 w:rsidRPr="00CE40DA">
        <w:rPr>
          <w:sz w:val="24"/>
        </w:rPr>
        <w:t>Amira</w:t>
      </w:r>
      <w:proofErr w:type="spellEnd"/>
      <w:r w:rsidRPr="00CE40DA">
        <w:rPr>
          <w:sz w:val="24"/>
        </w:rPr>
        <w:t xml:space="preserve"> Osama Ali </w:t>
      </w:r>
      <w:proofErr w:type="spellStart"/>
      <w:r w:rsidRPr="00CE40DA">
        <w:rPr>
          <w:sz w:val="24"/>
        </w:rPr>
        <w:t>Ashmawy</w:t>
      </w:r>
      <w:proofErr w:type="spellEnd"/>
    </w:p>
    <w:p w:rsidR="00606EA1" w:rsidRPr="00CE40DA" w:rsidRDefault="00606EA1" w:rsidP="00CE40DA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 w:rsidRPr="00CE40DA">
        <w:rPr>
          <w:sz w:val="24"/>
        </w:rPr>
        <w:t>Hend</w:t>
      </w:r>
      <w:proofErr w:type="spellEnd"/>
      <w:r w:rsidRPr="00CE40DA">
        <w:rPr>
          <w:sz w:val="24"/>
        </w:rPr>
        <w:t xml:space="preserve"> Mahmoud El-</w:t>
      </w:r>
      <w:proofErr w:type="spellStart"/>
      <w:r w:rsidRPr="00CE40DA">
        <w:rPr>
          <w:sz w:val="24"/>
        </w:rPr>
        <w:t>Shafy</w:t>
      </w:r>
      <w:proofErr w:type="spellEnd"/>
    </w:p>
    <w:p w:rsidR="006F0E63" w:rsidRPr="00606EA1" w:rsidRDefault="00606EA1" w:rsidP="00CE40DA">
      <w:pPr>
        <w:pStyle w:val="ListParagraph"/>
        <w:numPr>
          <w:ilvl w:val="0"/>
          <w:numId w:val="8"/>
        </w:numPr>
      </w:pPr>
      <w:proofErr w:type="spellStart"/>
      <w:r w:rsidRPr="00CE40DA">
        <w:rPr>
          <w:sz w:val="24"/>
        </w:rPr>
        <w:t>Mennat</w:t>
      </w:r>
      <w:proofErr w:type="spellEnd"/>
      <w:r w:rsidRPr="00CE40DA">
        <w:rPr>
          <w:sz w:val="24"/>
        </w:rPr>
        <w:t xml:space="preserve"> Allah </w:t>
      </w:r>
      <w:proofErr w:type="spellStart"/>
      <w:r w:rsidRPr="00CE40DA">
        <w:rPr>
          <w:sz w:val="24"/>
        </w:rPr>
        <w:t>Mamdouh</w:t>
      </w:r>
      <w:proofErr w:type="spellEnd"/>
      <w:r w:rsidRPr="00CE40DA">
        <w:rPr>
          <w:sz w:val="24"/>
        </w:rPr>
        <w:t xml:space="preserve"> Mohamed</w:t>
      </w:r>
    </w:p>
    <w:sectPr w:rsidR="006F0E63" w:rsidRPr="00606EA1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B5C" w:rsidRDefault="00DE5B5C">
      <w:pPr>
        <w:spacing w:before="0" w:after="0" w:line="240" w:lineRule="auto"/>
      </w:pPr>
      <w:r>
        <w:separator/>
      </w:r>
    </w:p>
  </w:endnote>
  <w:endnote w:type="continuationSeparator" w:id="0">
    <w:p w:rsidR="00DE5B5C" w:rsidRDefault="00DE5B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E63" w:rsidRDefault="002C05D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B412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B5C" w:rsidRDefault="00DE5B5C">
      <w:pPr>
        <w:spacing w:before="0" w:after="0" w:line="240" w:lineRule="auto"/>
      </w:pPr>
      <w:r>
        <w:separator/>
      </w:r>
    </w:p>
  </w:footnote>
  <w:footnote w:type="continuationSeparator" w:id="0">
    <w:p w:rsidR="00DE5B5C" w:rsidRDefault="00DE5B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20AE5F17"/>
    <w:multiLevelType w:val="hybridMultilevel"/>
    <w:tmpl w:val="8DD22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945E7"/>
    <w:multiLevelType w:val="hybridMultilevel"/>
    <w:tmpl w:val="EC4CA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A5D7A"/>
    <w:multiLevelType w:val="hybridMultilevel"/>
    <w:tmpl w:val="A072C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16355"/>
    <w:multiLevelType w:val="hybridMultilevel"/>
    <w:tmpl w:val="1B004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EA1"/>
    <w:rsid w:val="002C05D7"/>
    <w:rsid w:val="00346E3E"/>
    <w:rsid w:val="004139D7"/>
    <w:rsid w:val="00554A22"/>
    <w:rsid w:val="005F1034"/>
    <w:rsid w:val="00606EA1"/>
    <w:rsid w:val="006C1A85"/>
    <w:rsid w:val="006F0E63"/>
    <w:rsid w:val="00894F33"/>
    <w:rsid w:val="008B4128"/>
    <w:rsid w:val="00C53F75"/>
    <w:rsid w:val="00CE40DA"/>
    <w:rsid w:val="00DE5B5C"/>
    <w:rsid w:val="00FC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1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4F81BD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4F81BD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F81BD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F81BD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65F91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65F91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365F91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4F81BD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4F81BD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06EA1"/>
    <w:rPr>
      <w:b/>
      <w:bCs/>
    </w:rPr>
  </w:style>
  <w:style w:type="table" w:styleId="LightGrid">
    <w:name w:val="Light Grid"/>
    <w:basedOn w:val="TableNormal"/>
    <w:uiPriority w:val="62"/>
    <w:rsid w:val="00894F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4">
    <w:name w:val="Light Grid Accent 4"/>
    <w:basedOn w:val="TableNormal"/>
    <w:uiPriority w:val="62"/>
    <w:rsid w:val="00554A2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1">
    <w:name w:val="Light Grid Accent 1"/>
    <w:basedOn w:val="TableNormal"/>
    <w:uiPriority w:val="62"/>
    <w:rsid w:val="00554A2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6C1A85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CE40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1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4F81BD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4F81BD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F81BD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F81BD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65F91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65F91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365F91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4F81BD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4F81BD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06EA1"/>
    <w:rPr>
      <w:b/>
      <w:bCs/>
    </w:rPr>
  </w:style>
  <w:style w:type="table" w:styleId="LightGrid">
    <w:name w:val="Light Grid"/>
    <w:basedOn w:val="TableNormal"/>
    <w:uiPriority w:val="62"/>
    <w:rsid w:val="00894F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4">
    <w:name w:val="Light Grid Accent 4"/>
    <w:basedOn w:val="TableNormal"/>
    <w:uiPriority w:val="62"/>
    <w:rsid w:val="00554A2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1">
    <w:name w:val="Light Grid Accent 1"/>
    <w:basedOn w:val="TableNormal"/>
    <w:uiPriority w:val="62"/>
    <w:rsid w:val="00554A2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6C1A85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CE4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96E673-E52D-48C3-BC44-390194938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110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hend alshafe'y</cp:lastModifiedBy>
  <cp:revision>5</cp:revision>
  <dcterms:created xsi:type="dcterms:W3CDTF">2016-08-08T13:03:00Z</dcterms:created>
  <dcterms:modified xsi:type="dcterms:W3CDTF">2016-08-09T07:06:00Z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